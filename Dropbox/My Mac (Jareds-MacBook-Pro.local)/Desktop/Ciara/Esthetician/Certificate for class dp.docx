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342" w:tblpY="-7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E3409C" w14:paraId="18D2A4AB" w14:textId="77777777" w:rsidTr="00BD3123">
        <w:trPr>
          <w:trHeight w:hRule="exact" w:val="4680"/>
        </w:trPr>
        <w:tc>
          <w:tcPr>
            <w:tcW w:w="5000" w:type="pct"/>
          </w:tcPr>
          <w:p w14:paraId="07C2393F" w14:textId="52AC4EE3" w:rsidR="00E3409C" w:rsidRDefault="006C00E8" w:rsidP="00E66631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 w:rsidR="003D6F0A">
              <w:t xml:space="preserve"> COMPLETION</w:t>
            </w:r>
          </w:p>
          <w:p w14:paraId="411ACD86" w14:textId="77777777" w:rsidR="00E3409C" w:rsidRPr="00A83322" w:rsidRDefault="006C00E8" w:rsidP="00E66631">
            <w:pPr>
              <w:pStyle w:val="Heading1"/>
              <w:rPr>
                <w:color w:val="000000" w:themeColor="text1"/>
              </w:rPr>
            </w:pPr>
            <w:r w:rsidRPr="00A83322">
              <w:rPr>
                <w:color w:val="000000" w:themeColor="text1"/>
              </w:rPr>
              <w:t>This Acknowledges That</w:t>
            </w:r>
          </w:p>
          <w:p w14:paraId="331B4F50" w14:textId="0777B8CB" w:rsidR="00E66631" w:rsidRPr="0098771E" w:rsidRDefault="00E66631" w:rsidP="00E66631">
            <w:pPr>
              <w:pStyle w:val="Heading1"/>
              <w:rPr>
                <w:b/>
              </w:rPr>
            </w:pPr>
          </w:p>
          <w:tbl>
            <w:tblPr>
              <w:tblW w:w="7893" w:type="dxa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893"/>
            </w:tblGrid>
            <w:tr w:rsidR="00E66631" w14:paraId="5AAD346C" w14:textId="77777777" w:rsidTr="00BD3123">
              <w:trPr>
                <w:trHeight w:val="1272"/>
                <w:jc w:val="center"/>
              </w:trPr>
              <w:tc>
                <w:tcPr>
                  <w:tcW w:w="0" w:type="auto"/>
                </w:tcPr>
                <w:p w14:paraId="5AA3D848" w14:textId="21BA2F9D" w:rsidR="001F204C" w:rsidRPr="009A0630" w:rsidRDefault="00F66B88" w:rsidP="00A83322">
                  <w:pPr>
                    <w:pStyle w:val="Name"/>
                    <w:framePr w:hSpace="180" w:wrap="around" w:hAnchor="page" w:x="1342" w:y="-716"/>
                    <w:rPr>
                      <w:rFonts w:ascii="Zapfino" w:hAnsi="Zapfino" w:cs="Apple Chancery"/>
                      <w:b/>
                      <w:sz w:val="32"/>
                      <w:szCs w:val="32"/>
                    </w:rPr>
                  </w:pPr>
                  <w:r>
                    <w:rPr>
                      <w:rFonts w:ascii="Zapfino" w:hAnsi="Zapfino" w:cs="Apple Chancery"/>
                      <w:b/>
                      <w:sz w:val="32"/>
                      <w:szCs w:val="32"/>
                    </w:rPr>
                    <w:t>Ciara Shakespeare</w:t>
                  </w:r>
                </w:p>
              </w:tc>
            </w:tr>
          </w:tbl>
          <w:p w14:paraId="254A2A39" w14:textId="5C8E3678" w:rsidR="005C5238" w:rsidRPr="00DD130B" w:rsidRDefault="00BD3123" w:rsidP="00E66631">
            <w:pPr>
              <w:pStyle w:val="Heading1"/>
              <w:jc w:val="both"/>
              <w:rPr>
                <w:b/>
                <w:color w:val="000000" w:themeColor="text1"/>
              </w:rPr>
            </w:pPr>
            <w:r w:rsidRPr="00DD130B">
              <w:rPr>
                <w:color w:val="000000" w:themeColor="text1"/>
              </w:rPr>
              <w:t xml:space="preserve">                                                          </w:t>
            </w:r>
            <w:r w:rsidRPr="00DD130B">
              <w:rPr>
                <w:color w:val="000000" w:themeColor="text1"/>
                <w:highlight w:val="yellow"/>
              </w:rPr>
              <w:t>Has Successfully Completed The</w:t>
            </w:r>
          </w:p>
          <w:p w14:paraId="6580CA02" w14:textId="1E459A56" w:rsidR="00E3409C" w:rsidRPr="00A83322" w:rsidRDefault="00180B71" w:rsidP="00E666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proofErr w:type="spellStart"/>
            <w:r>
              <w:rPr>
                <w:sz w:val="40"/>
                <w:szCs w:val="40"/>
              </w:rPr>
              <w:t>Viora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="00F66B88">
              <w:rPr>
                <w:sz w:val="40"/>
                <w:szCs w:val="40"/>
              </w:rPr>
              <w:t>Microdermasion</w:t>
            </w:r>
            <w:proofErr w:type="spellEnd"/>
            <w:r w:rsidR="00F66B88">
              <w:rPr>
                <w:sz w:val="40"/>
                <w:szCs w:val="40"/>
              </w:rPr>
              <w:t xml:space="preserve"> </w:t>
            </w:r>
            <w:r w:rsidR="00A83322" w:rsidRPr="00A83322">
              <w:rPr>
                <w:sz w:val="40"/>
                <w:szCs w:val="40"/>
              </w:rPr>
              <w:t>Class</w:t>
            </w:r>
          </w:p>
        </w:tc>
      </w:tr>
      <w:tr w:rsidR="00E3409C" w14:paraId="0B014252" w14:textId="77777777" w:rsidTr="00BD3123">
        <w:trPr>
          <w:trHeight w:hRule="exact" w:val="3600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5578"/>
              <w:gridCol w:w="3351"/>
              <w:gridCol w:w="4031"/>
            </w:tblGrid>
            <w:tr w:rsidR="00E3409C" w14:paraId="6DC33E48" w14:textId="77777777" w:rsidTr="009A0630">
              <w:trPr>
                <w:trHeight w:hRule="exact" w:val="3024"/>
                <w:jc w:val="center"/>
              </w:trPr>
              <w:tc>
                <w:tcPr>
                  <w:tcW w:w="2152" w:type="pct"/>
                  <w:tcMar>
                    <w:left w:w="0" w:type="dxa"/>
                    <w:right w:w="360" w:type="dxa"/>
                  </w:tcMar>
                  <w:vAlign w:val="center"/>
                </w:tcPr>
                <w:p w14:paraId="6403E3D9" w14:textId="0E99992E" w:rsidR="00E3409C" w:rsidRDefault="00DD130B" w:rsidP="00E66631">
                  <w:pPr>
                    <w:framePr w:hSpace="180" w:wrap="around" w:hAnchor="page" w:x="1342" w:y="-71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F9F5394" wp14:editId="5A84F837">
                            <wp:extent cx="1993900" cy="1854200"/>
                            <wp:effectExtent l="0" t="0" r="12700" b="12700"/>
                            <wp:docPr id="57" name="Group 35" descr="Award seal 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1993900" cy="1854200"/>
                                      <a:chOff x="0" y="0"/>
                                      <a:chExt cx="2263775" cy="2268538"/>
                                    </a:xfrm>
                                    <a:noFill/>
                                  </wpg:grpSpPr>
                                  <wps:wsp>
                                    <wps:cNvPr id="58" name="Freeform 5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263775" cy="2268538"/>
                                      </a:xfrm>
                                      <a:custGeom>
                                        <a:avLst/>
                                        <a:gdLst>
                                          <a:gd name="T0" fmla="*/ 193 w 201"/>
                                          <a:gd name="T1" fmla="*/ 119 h 201"/>
                                          <a:gd name="T2" fmla="*/ 201 w 201"/>
                                          <a:gd name="T3" fmla="*/ 101 h 201"/>
                                          <a:gd name="T4" fmla="*/ 193 w 201"/>
                                          <a:gd name="T5" fmla="*/ 83 h 201"/>
                                          <a:gd name="T6" fmla="*/ 193 w 201"/>
                                          <a:gd name="T7" fmla="*/ 62 h 201"/>
                                          <a:gd name="T8" fmla="*/ 179 w 201"/>
                                          <a:gd name="T9" fmla="*/ 49 h 201"/>
                                          <a:gd name="T10" fmla="*/ 172 w 201"/>
                                          <a:gd name="T11" fmla="*/ 30 h 201"/>
                                          <a:gd name="T12" fmla="*/ 153 w 201"/>
                                          <a:gd name="T13" fmla="*/ 23 h 201"/>
                                          <a:gd name="T14" fmla="*/ 139 w 201"/>
                                          <a:gd name="T15" fmla="*/ 8 h 201"/>
                                          <a:gd name="T16" fmla="*/ 119 w 201"/>
                                          <a:gd name="T17" fmla="*/ 9 h 201"/>
                                          <a:gd name="T18" fmla="*/ 101 w 201"/>
                                          <a:gd name="T19" fmla="*/ 0 h 201"/>
                                          <a:gd name="T20" fmla="*/ 82 w 201"/>
                                          <a:gd name="T21" fmla="*/ 9 h 201"/>
                                          <a:gd name="T22" fmla="*/ 62 w 201"/>
                                          <a:gd name="T23" fmla="*/ 8 h 201"/>
                                          <a:gd name="T24" fmla="*/ 49 w 201"/>
                                          <a:gd name="T25" fmla="*/ 23 h 201"/>
                                          <a:gd name="T26" fmla="*/ 30 w 201"/>
                                          <a:gd name="T27" fmla="*/ 30 h 201"/>
                                          <a:gd name="T28" fmla="*/ 23 w 201"/>
                                          <a:gd name="T29" fmla="*/ 49 h 201"/>
                                          <a:gd name="T30" fmla="*/ 8 w 201"/>
                                          <a:gd name="T31" fmla="*/ 62 h 201"/>
                                          <a:gd name="T32" fmla="*/ 9 w 201"/>
                                          <a:gd name="T33" fmla="*/ 83 h 201"/>
                                          <a:gd name="T34" fmla="*/ 0 w 201"/>
                                          <a:gd name="T35" fmla="*/ 101 h 201"/>
                                          <a:gd name="T36" fmla="*/ 9 w 201"/>
                                          <a:gd name="T37" fmla="*/ 119 h 201"/>
                                          <a:gd name="T38" fmla="*/ 8 w 201"/>
                                          <a:gd name="T39" fmla="*/ 139 h 201"/>
                                          <a:gd name="T40" fmla="*/ 23 w 201"/>
                                          <a:gd name="T41" fmla="*/ 153 h 201"/>
                                          <a:gd name="T42" fmla="*/ 30 w 201"/>
                                          <a:gd name="T43" fmla="*/ 172 h 201"/>
                                          <a:gd name="T44" fmla="*/ 49 w 201"/>
                                          <a:gd name="T45" fmla="*/ 179 h 201"/>
                                          <a:gd name="T46" fmla="*/ 62 w 201"/>
                                          <a:gd name="T47" fmla="*/ 194 h 201"/>
                                          <a:gd name="T48" fmla="*/ 82 w 201"/>
                                          <a:gd name="T49" fmla="*/ 193 h 201"/>
                                          <a:gd name="T50" fmla="*/ 101 w 201"/>
                                          <a:gd name="T51" fmla="*/ 201 h 201"/>
                                          <a:gd name="T52" fmla="*/ 119 w 201"/>
                                          <a:gd name="T53" fmla="*/ 193 h 201"/>
                                          <a:gd name="T54" fmla="*/ 139 w 201"/>
                                          <a:gd name="T55" fmla="*/ 194 h 201"/>
                                          <a:gd name="T56" fmla="*/ 153 w 201"/>
                                          <a:gd name="T57" fmla="*/ 179 h 201"/>
                                          <a:gd name="T58" fmla="*/ 172 w 201"/>
                                          <a:gd name="T59" fmla="*/ 172 h 201"/>
                                          <a:gd name="T60" fmla="*/ 179 w 201"/>
                                          <a:gd name="T61" fmla="*/ 153 h 201"/>
                                          <a:gd name="T62" fmla="*/ 193 w 201"/>
                                          <a:gd name="T63" fmla="*/ 139 h 201"/>
                                          <a:gd name="T64" fmla="*/ 193 w 201"/>
                                          <a:gd name="T65" fmla="*/ 119 h 201"/>
                                          <a:gd name="T66" fmla="*/ 101 w 201"/>
                                          <a:gd name="T67" fmla="*/ 184 h 201"/>
                                          <a:gd name="T68" fmla="*/ 17 w 201"/>
                                          <a:gd name="T69" fmla="*/ 101 h 201"/>
                                          <a:gd name="T70" fmla="*/ 101 w 201"/>
                                          <a:gd name="T71" fmla="*/ 17 h 201"/>
                                          <a:gd name="T72" fmla="*/ 184 w 201"/>
                                          <a:gd name="T73" fmla="*/ 101 h 201"/>
                                          <a:gd name="T74" fmla="*/ 101 w 201"/>
                                          <a:gd name="T75" fmla="*/ 184 h 20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1" h="201">
                                            <a:moveTo>
                                              <a:pt x="193" y="119"/>
                                            </a:moveTo>
                                            <a:cubicBezTo>
                                              <a:pt x="194" y="113"/>
                                              <a:pt x="201" y="107"/>
                                              <a:pt x="201" y="101"/>
                                            </a:cubicBezTo>
                                            <a:cubicBezTo>
                                              <a:pt x="201" y="94"/>
                                              <a:pt x="194" y="89"/>
                                              <a:pt x="193" y="83"/>
                                            </a:cubicBezTo>
                                            <a:cubicBezTo>
                                              <a:pt x="191" y="76"/>
                                              <a:pt x="196" y="68"/>
                                              <a:pt x="193" y="62"/>
                                            </a:cubicBezTo>
                                            <a:cubicBezTo>
                                              <a:pt x="191" y="56"/>
                                              <a:pt x="182" y="54"/>
                                              <a:pt x="179" y="49"/>
                                            </a:cubicBezTo>
                                            <a:cubicBezTo>
                                              <a:pt x="175" y="43"/>
                                              <a:pt x="176" y="34"/>
                                              <a:pt x="172" y="30"/>
                                            </a:cubicBezTo>
                                            <a:cubicBezTo>
                                              <a:pt x="167" y="25"/>
                                              <a:pt x="158" y="26"/>
                                              <a:pt x="153" y="23"/>
                                            </a:cubicBezTo>
                                            <a:cubicBezTo>
                                              <a:pt x="147" y="19"/>
                                              <a:pt x="145" y="10"/>
                                              <a:pt x="139" y="8"/>
                                            </a:cubicBezTo>
                                            <a:cubicBezTo>
                                              <a:pt x="133" y="6"/>
                                              <a:pt x="125" y="10"/>
                                              <a:pt x="119" y="9"/>
                                            </a:cubicBezTo>
                                            <a:cubicBezTo>
                                              <a:pt x="113" y="8"/>
                                              <a:pt x="107" y="0"/>
                                              <a:pt x="101" y="0"/>
                                            </a:cubicBezTo>
                                            <a:cubicBezTo>
                                              <a:pt x="94" y="0"/>
                                              <a:pt x="88" y="8"/>
                                              <a:pt x="82" y="9"/>
                                            </a:cubicBezTo>
                                            <a:cubicBezTo>
                                              <a:pt x="76" y="10"/>
                                              <a:pt x="68" y="6"/>
                                              <a:pt x="62" y="8"/>
                                            </a:cubicBezTo>
                                            <a:cubicBezTo>
                                              <a:pt x="56" y="10"/>
                                              <a:pt x="54" y="19"/>
                                              <a:pt x="49" y="23"/>
                                            </a:cubicBezTo>
                                            <a:cubicBezTo>
                                              <a:pt x="43" y="26"/>
                                              <a:pt x="34" y="25"/>
                                              <a:pt x="30" y="30"/>
                                            </a:cubicBezTo>
                                            <a:cubicBezTo>
                                              <a:pt x="25" y="34"/>
                                              <a:pt x="26" y="43"/>
                                              <a:pt x="23" y="49"/>
                                            </a:cubicBezTo>
                                            <a:cubicBezTo>
                                              <a:pt x="19" y="54"/>
                                              <a:pt x="10" y="56"/>
                                              <a:pt x="8" y="62"/>
                                            </a:cubicBezTo>
                                            <a:cubicBezTo>
                                              <a:pt x="5" y="68"/>
                                              <a:pt x="10" y="76"/>
                                              <a:pt x="9" y="83"/>
                                            </a:cubicBezTo>
                                            <a:cubicBezTo>
                                              <a:pt x="7" y="89"/>
                                              <a:pt x="0" y="94"/>
                                              <a:pt x="0" y="101"/>
                                            </a:cubicBezTo>
                                            <a:cubicBezTo>
                                              <a:pt x="0" y="107"/>
                                              <a:pt x="7" y="113"/>
                                              <a:pt x="9" y="119"/>
                                            </a:cubicBezTo>
                                            <a:cubicBezTo>
                                              <a:pt x="10" y="125"/>
                                              <a:pt x="5" y="133"/>
                                              <a:pt x="8" y="139"/>
                                            </a:cubicBezTo>
                                            <a:cubicBezTo>
                                              <a:pt x="10" y="145"/>
                                              <a:pt x="19" y="148"/>
                                              <a:pt x="23" y="153"/>
                                            </a:cubicBezTo>
                                            <a:cubicBezTo>
                                              <a:pt x="26" y="158"/>
                                              <a:pt x="25" y="167"/>
                                              <a:pt x="30" y="172"/>
                                            </a:cubicBezTo>
                                            <a:cubicBezTo>
                                              <a:pt x="34" y="176"/>
                                              <a:pt x="43" y="175"/>
                                              <a:pt x="49" y="179"/>
                                            </a:cubicBezTo>
                                            <a:cubicBezTo>
                                              <a:pt x="54" y="182"/>
                                              <a:pt x="56" y="191"/>
                                              <a:pt x="62" y="194"/>
                                            </a:cubicBezTo>
                                            <a:cubicBezTo>
                                              <a:pt x="68" y="196"/>
                                              <a:pt x="76" y="191"/>
                                              <a:pt x="82" y="193"/>
                                            </a:cubicBezTo>
                                            <a:cubicBezTo>
                                              <a:pt x="88" y="194"/>
                                              <a:pt x="94" y="201"/>
                                              <a:pt x="101" y="201"/>
                                            </a:cubicBezTo>
                                            <a:cubicBezTo>
                                              <a:pt x="107" y="201"/>
                                              <a:pt x="113" y="194"/>
                                              <a:pt x="119" y="193"/>
                                            </a:cubicBezTo>
                                            <a:cubicBezTo>
                                              <a:pt x="125" y="191"/>
                                              <a:pt x="133" y="196"/>
                                              <a:pt x="139" y="194"/>
                                            </a:cubicBezTo>
                                            <a:cubicBezTo>
                                              <a:pt x="145" y="191"/>
                                              <a:pt x="147" y="182"/>
                                              <a:pt x="153" y="179"/>
                                            </a:cubicBezTo>
                                            <a:cubicBezTo>
                                              <a:pt x="158" y="175"/>
                                              <a:pt x="167" y="176"/>
                                              <a:pt x="172" y="172"/>
                                            </a:cubicBezTo>
                                            <a:cubicBezTo>
                                              <a:pt x="176" y="167"/>
                                              <a:pt x="175" y="158"/>
                                              <a:pt x="179" y="153"/>
                                            </a:cubicBezTo>
                                            <a:cubicBezTo>
                                              <a:pt x="182" y="148"/>
                                              <a:pt x="191" y="145"/>
                                              <a:pt x="193" y="139"/>
                                            </a:cubicBezTo>
                                            <a:cubicBezTo>
                                              <a:pt x="196" y="133"/>
                                              <a:pt x="191" y="125"/>
                                              <a:pt x="193" y="119"/>
                                            </a:cubicBezTo>
                                            <a:close/>
                                            <a:moveTo>
                                              <a:pt x="101" y="184"/>
                                            </a:moveTo>
                                            <a:cubicBezTo>
                                              <a:pt x="55" y="184"/>
                                              <a:pt x="17" y="147"/>
                                              <a:pt x="17" y="101"/>
                                            </a:cubicBezTo>
                                            <a:cubicBezTo>
                                              <a:pt x="17" y="55"/>
                                              <a:pt x="55" y="17"/>
                                              <a:pt x="101" y="17"/>
                                            </a:cubicBezTo>
                                            <a:cubicBezTo>
                                              <a:pt x="147" y="17"/>
                                              <a:pt x="184" y="55"/>
                                              <a:pt x="184" y="101"/>
                                            </a:cubicBezTo>
                                            <a:cubicBezTo>
                                              <a:pt x="184" y="147"/>
                                              <a:pt x="147" y="184"/>
                                              <a:pt x="101" y="18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9" name="Oval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2088" y="169862"/>
                                        <a:ext cx="1892300" cy="190658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0" name="Oval 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5425" y="203200"/>
                                        <a:ext cx="1824038" cy="1839913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BC52BF8" w14:textId="45F60141" w:rsidR="00184081" w:rsidRDefault="00F66B88">
                                          <w:r>
                                            <w:t>November 10</w:t>
                                          </w:r>
                                        </w:p>
                                        <w:p w14:paraId="099AEE16" w14:textId="45490B09" w:rsidR="00F66B88" w:rsidRDefault="00F66B88">
                                          <w:r>
                                            <w:t>2020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9F5394" id="Group 35" o:spid="_x0000_s1026" alt="Award seal art" style="width:157pt;height:146pt;mso-position-horizontal-relative:char;mso-position-vertical-relative:line" coordsize="22637,22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">
                            <o:lock v:ext="edit" aspectratio="t"/>
                            <v:shape id="Freeform 58" o:spid="_x0000_s1027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white [3201]" strokecolor="black [3200]" strokeweight="1pt">
                              <v:stroke joinstyle="miter"/>
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<o:lock v:ext="edit" verticies="t"/>
                            </v:shape>
                            <v:oval id="Oval 59" o:spid="_x0000_s1028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" fillcolor="white [3201]" strokecolor="black [3200]" strokeweight="1pt">
                              <v:stroke joinstyle="miter"/>
                            </v:oval>
                            <v:oval id="Oval 60" o:spid="_x0000_s1029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" fillcolor="white [3201]" strokecolor="black [3200]" strokeweight="1pt">
                              <v:stroke joinstyle="miter"/>
                              <v:textbox inset="0,0,0,0">
                                <w:txbxContent>
                                  <w:p w14:paraId="7BC52BF8" w14:textId="45F60141" w:rsidR="00184081" w:rsidRDefault="00F66B88">
                                    <w:r>
                                      <w:t>November 10</w:t>
                                    </w:r>
                                  </w:p>
                                  <w:p w14:paraId="099AEE16" w14:textId="45490B09" w:rsidR="00F66B88" w:rsidRDefault="00F66B88">
                                    <w:r>
                                      <w:t>2020</w:t>
                                    </w:r>
                                  </w:p>
                                </w:txbxContent>
                              </v:textbox>
                            </v:oval>
                            <w10:anchorlock/>
                          </v:group>
                        </w:pict>
                      </mc:Fallback>
                    </mc:AlternateContent>
                  </w:r>
                  <w:r w:rsidR="009A0630">
                    <w:t xml:space="preserve">  </w:t>
                  </w:r>
                </w:p>
              </w:tc>
              <w:tc>
                <w:tcPr>
                  <w:tcW w:w="1293" w:type="pct"/>
                  <w:vAlign w:val="center"/>
                </w:tcPr>
                <w:p w14:paraId="304E21A6" w14:textId="3631DB7E" w:rsidR="009A0630" w:rsidRDefault="009A0630" w:rsidP="009A0630">
                  <w:pPr>
                    <w:framePr w:hSpace="180" w:wrap="around" w:hAnchor="page" w:x="1342" w:y="-716"/>
                    <w:jc w:val="both"/>
                  </w:pPr>
                  <w:r>
                    <w:t>_______________________ S</w:t>
                  </w:r>
                  <w:r w:rsidR="00BD3123">
                    <w:t>usan Johnson, LEI</w:t>
                  </w:r>
                </w:p>
                <w:p w14:paraId="72186811" w14:textId="43D07CBC" w:rsidR="00BD3123" w:rsidRDefault="00BD3123" w:rsidP="009A0630">
                  <w:pPr>
                    <w:framePr w:hSpace="180" w:wrap="around" w:hAnchor="page" w:x="1342" w:y="-716"/>
                    <w:jc w:val="both"/>
                  </w:pPr>
                  <w:r>
                    <w:t>Class Trainer</w:t>
                  </w:r>
                </w:p>
              </w:tc>
              <w:tc>
                <w:tcPr>
                  <w:tcW w:w="1555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2D5D423F" w14:textId="20FE2CDA" w:rsidR="00E3409C" w:rsidRDefault="00123B39" w:rsidP="00E66631">
                  <w:pPr>
                    <w:framePr w:hSpace="180" w:wrap="around" w:hAnchor="page" w:x="1342" w:y="-716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20B6A8E" wp14:editId="73893FC5">
                        <wp:extent cx="1969135" cy="1988820"/>
                        <wp:effectExtent l="0" t="0" r="12065" b="0"/>
                        <wp:docPr id="2" name="Picture 2" descr="../Pictures/Photos%20Library.photoslibrary/resources/proxies/derivatives/0b/00/b6f/UNADJUSTEDNONRAW_thumb_b6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../Pictures/Photos%20Library.photoslibrary/resources/proxies/derivatives/0b/00/b6f/UNADJUSTEDNONRAW_thumb_b6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2066" cy="2011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0630" w14:paraId="7727473E" w14:textId="77777777" w:rsidTr="009A0630">
              <w:trPr>
                <w:trHeight w:val="3024"/>
                <w:jc w:val="center"/>
              </w:trPr>
              <w:tc>
                <w:tcPr>
                  <w:tcW w:w="2152" w:type="pct"/>
                  <w:tcMar>
                    <w:left w:w="0" w:type="dxa"/>
                    <w:right w:w="360" w:type="dxa"/>
                  </w:tcMar>
                  <w:vAlign w:val="center"/>
                </w:tcPr>
                <w:p w14:paraId="79A087AD" w14:textId="77777777" w:rsidR="009A0630" w:rsidRDefault="009A0630" w:rsidP="009A0630">
                  <w:pPr>
                    <w:framePr w:hSpace="180" w:wrap="around" w:hAnchor="page" w:x="1342" w:y="-716"/>
                    <w:jc w:val="both"/>
                    <w:rPr>
                      <w:noProof/>
                      <w:lang w:eastAsia="en-US"/>
                    </w:rPr>
                  </w:pPr>
                </w:p>
              </w:tc>
              <w:tc>
                <w:tcPr>
                  <w:tcW w:w="1293" w:type="pct"/>
                  <w:vAlign w:val="center"/>
                </w:tcPr>
                <w:p w14:paraId="1E81F714" w14:textId="77777777" w:rsidR="009A0630" w:rsidRDefault="009A0630" w:rsidP="00BD3123">
                  <w:pPr>
                    <w:framePr w:hSpace="180" w:wrap="around" w:hAnchor="page" w:x="1342" w:y="-716"/>
                    <w:jc w:val="both"/>
                  </w:pPr>
                </w:p>
              </w:tc>
              <w:tc>
                <w:tcPr>
                  <w:tcW w:w="1555" w:type="pct"/>
                  <w:tcMar>
                    <w:left w:w="360" w:type="dxa"/>
                    <w:right w:w="0" w:type="dxa"/>
                  </w:tcMar>
                  <w:vAlign w:val="center"/>
                </w:tcPr>
                <w:p w14:paraId="7AF07E39" w14:textId="77777777" w:rsidR="009A0630" w:rsidRDefault="009A0630" w:rsidP="00E66631">
                  <w:pPr>
                    <w:framePr w:hSpace="180" w:wrap="around" w:hAnchor="page" w:x="1342" w:y="-716"/>
                    <w:rPr>
                      <w:noProof/>
                      <w:lang w:eastAsia="en-US"/>
                    </w:rPr>
                  </w:pPr>
                </w:p>
              </w:tc>
            </w:tr>
          </w:tbl>
          <w:p w14:paraId="7639305C" w14:textId="77777777" w:rsidR="00E3409C" w:rsidRDefault="00E3409C" w:rsidP="00E66631"/>
        </w:tc>
      </w:tr>
    </w:tbl>
    <w:p w14:paraId="4A545120" w14:textId="77777777" w:rsidR="00E66631" w:rsidRDefault="00E66631"/>
    <w:p w14:paraId="1FB91889" w14:textId="77777777" w:rsidR="00E66631" w:rsidRDefault="00E66631"/>
    <w:p w14:paraId="4A59F1DF" w14:textId="77777777" w:rsidR="00E3409C" w:rsidRDefault="006C00E8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71FD36" wp14:editId="6F0BE27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B1B2A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">
                <o:lock v:ext="edit" aspectratio="t"/>
                <v:group id="Group 2" o:spid="_x0000_s1027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E340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Zapfino">
    <w:altName w:val="﷽﷽﷽﷽﷽﷽﷽"/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E8"/>
    <w:rsid w:val="00017DD7"/>
    <w:rsid w:val="00022AA1"/>
    <w:rsid w:val="000467A9"/>
    <w:rsid w:val="000722A1"/>
    <w:rsid w:val="00082FA9"/>
    <w:rsid w:val="0008726F"/>
    <w:rsid w:val="000A0853"/>
    <w:rsid w:val="000D2EC6"/>
    <w:rsid w:val="000F5DDD"/>
    <w:rsid w:val="00123B39"/>
    <w:rsid w:val="001429FD"/>
    <w:rsid w:val="001449E6"/>
    <w:rsid w:val="001657C1"/>
    <w:rsid w:val="00180B71"/>
    <w:rsid w:val="00184081"/>
    <w:rsid w:val="00193726"/>
    <w:rsid w:val="00194D3A"/>
    <w:rsid w:val="001D517D"/>
    <w:rsid w:val="001F204C"/>
    <w:rsid w:val="001F2EFF"/>
    <w:rsid w:val="002230A1"/>
    <w:rsid w:val="0022321F"/>
    <w:rsid w:val="00225F48"/>
    <w:rsid w:val="00231364"/>
    <w:rsid w:val="00295CE8"/>
    <w:rsid w:val="002E208F"/>
    <w:rsid w:val="00334142"/>
    <w:rsid w:val="003466CB"/>
    <w:rsid w:val="00370BFF"/>
    <w:rsid w:val="0037239F"/>
    <w:rsid w:val="00385C53"/>
    <w:rsid w:val="003D2C7C"/>
    <w:rsid w:val="003D6F0A"/>
    <w:rsid w:val="003E5E90"/>
    <w:rsid w:val="003E7738"/>
    <w:rsid w:val="003F16D4"/>
    <w:rsid w:val="00400D49"/>
    <w:rsid w:val="00415E39"/>
    <w:rsid w:val="0042749D"/>
    <w:rsid w:val="004372A7"/>
    <w:rsid w:val="0044331E"/>
    <w:rsid w:val="00460597"/>
    <w:rsid w:val="00463992"/>
    <w:rsid w:val="00494979"/>
    <w:rsid w:val="004A13D1"/>
    <w:rsid w:val="004D253B"/>
    <w:rsid w:val="004F5FD2"/>
    <w:rsid w:val="0051496F"/>
    <w:rsid w:val="00525CD3"/>
    <w:rsid w:val="00541FF2"/>
    <w:rsid w:val="005C5238"/>
    <w:rsid w:val="0061064B"/>
    <w:rsid w:val="00630BDA"/>
    <w:rsid w:val="00636914"/>
    <w:rsid w:val="006C00E8"/>
    <w:rsid w:val="006C2918"/>
    <w:rsid w:val="00705964"/>
    <w:rsid w:val="0073536F"/>
    <w:rsid w:val="00773592"/>
    <w:rsid w:val="007744B9"/>
    <w:rsid w:val="007A68ED"/>
    <w:rsid w:val="007E7D20"/>
    <w:rsid w:val="007F3D03"/>
    <w:rsid w:val="0083047F"/>
    <w:rsid w:val="008C247B"/>
    <w:rsid w:val="008F2FCF"/>
    <w:rsid w:val="0091140A"/>
    <w:rsid w:val="009200D2"/>
    <w:rsid w:val="0093227C"/>
    <w:rsid w:val="00980445"/>
    <w:rsid w:val="0098771E"/>
    <w:rsid w:val="009A0630"/>
    <w:rsid w:val="009C0F1C"/>
    <w:rsid w:val="009F2020"/>
    <w:rsid w:val="00A27847"/>
    <w:rsid w:val="00A457B2"/>
    <w:rsid w:val="00A70B82"/>
    <w:rsid w:val="00A83322"/>
    <w:rsid w:val="00AB414D"/>
    <w:rsid w:val="00AD33A1"/>
    <w:rsid w:val="00AF0517"/>
    <w:rsid w:val="00B06BFA"/>
    <w:rsid w:val="00B12231"/>
    <w:rsid w:val="00B42ECF"/>
    <w:rsid w:val="00B44593"/>
    <w:rsid w:val="00B672AD"/>
    <w:rsid w:val="00B80BE8"/>
    <w:rsid w:val="00B87861"/>
    <w:rsid w:val="00BC34DD"/>
    <w:rsid w:val="00BD3123"/>
    <w:rsid w:val="00BF4CDA"/>
    <w:rsid w:val="00C079FD"/>
    <w:rsid w:val="00C210E4"/>
    <w:rsid w:val="00C3201D"/>
    <w:rsid w:val="00C675E9"/>
    <w:rsid w:val="00C801C2"/>
    <w:rsid w:val="00C81EEB"/>
    <w:rsid w:val="00C83577"/>
    <w:rsid w:val="00CB3BCF"/>
    <w:rsid w:val="00CB5749"/>
    <w:rsid w:val="00CD54E1"/>
    <w:rsid w:val="00D02450"/>
    <w:rsid w:val="00D611FB"/>
    <w:rsid w:val="00DD130B"/>
    <w:rsid w:val="00DD79AD"/>
    <w:rsid w:val="00DE08B6"/>
    <w:rsid w:val="00DF36FB"/>
    <w:rsid w:val="00DF7986"/>
    <w:rsid w:val="00E047D8"/>
    <w:rsid w:val="00E3409C"/>
    <w:rsid w:val="00E66631"/>
    <w:rsid w:val="00E83B7F"/>
    <w:rsid w:val="00EA19F4"/>
    <w:rsid w:val="00EA5D7B"/>
    <w:rsid w:val="00EB765C"/>
    <w:rsid w:val="00F212D3"/>
    <w:rsid w:val="00F43743"/>
    <w:rsid w:val="00F5472F"/>
    <w:rsid w:val="00F5708A"/>
    <w:rsid w:val="00F60077"/>
    <w:rsid w:val="00F66B88"/>
    <w:rsid w:val="00F74507"/>
    <w:rsid w:val="00F93D54"/>
    <w:rsid w:val="00FA2E3D"/>
    <w:rsid w:val="00FD3083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8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table" w:styleId="PlainTable1">
    <w:name w:val="Plain Table 1"/>
    <w:basedOn w:val="TableNormal"/>
    <w:uiPriority w:val="41"/>
    <w:rsid w:val="00BD31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sanjohnson/Library/Containers/com.microsoft.Word/Data/Library/Caches/1033/TM04027254/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880414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2013-03-05T22:54:00+00:00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1677964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TP104027253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79E03-C20B-42F4-B760-9227F8C23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1C349-B582-4B7C-AFD2-205D61677E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D926C9F-74A2-AA4C-9976-33667AEA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207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Johnson</dc:creator>
  <cp:keywords/>
  <dc:description/>
  <cp:lastModifiedBy>Susan Johnson</cp:lastModifiedBy>
  <cp:revision>11</cp:revision>
  <cp:lastPrinted>2021-05-13T18:45:00Z</cp:lastPrinted>
  <dcterms:created xsi:type="dcterms:W3CDTF">2018-09-15T17:32:00Z</dcterms:created>
  <dcterms:modified xsi:type="dcterms:W3CDTF">2021-03-19T18:19:00Z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